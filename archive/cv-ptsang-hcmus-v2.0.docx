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180"/>
        <w:gridCol w:w="2160"/>
        <w:gridCol w:w="270"/>
        <w:gridCol w:w="270"/>
        <w:gridCol w:w="720"/>
        <w:gridCol w:w="3816"/>
        <w:gridCol w:w="3420"/>
      </w:tblGrid>
      <w:tr w:rsidR="000334C1" w:rsidRPr="00A13CB2" w14:paraId="647D8E98" w14:textId="77777777" w:rsidTr="000334C1">
        <w:trPr>
          <w:trHeight w:val="540"/>
        </w:trPr>
        <w:tc>
          <w:tcPr>
            <w:tcW w:w="540" w:type="dxa"/>
            <w:gridSpan w:val="3"/>
          </w:tcPr>
          <w:p w14:paraId="4284D924" w14:textId="77777777" w:rsidR="000334C1" w:rsidRPr="00A13CB2" w:rsidRDefault="000334C1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  <w:iCs w:val="0"/>
            </w:rPr>
            <w:id w:val="-824886985"/>
            <w:placeholder>
              <w:docPart w:val="A60254B412B7405D81F6746D5528A0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gridSpan w:val="2"/>
                <w:tcBorders>
                  <w:bottom w:val="single" w:sz="4" w:space="0" w:color="FFFFFF" w:themeColor="background1"/>
                </w:tcBorders>
              </w:tcPr>
              <w:p w14:paraId="7D8B16B0" w14:textId="77777777" w:rsidR="000334C1" w:rsidRPr="00A13CB2" w:rsidRDefault="000334C1" w:rsidP="000334C1">
                <w:pPr>
                  <w:pStyle w:val="Heading4"/>
                  <w:rPr>
                    <w:rFonts w:ascii="Arial" w:hAnsi="Arial" w:cs="Arial"/>
                    <w:iCs w:val="0"/>
                  </w:rPr>
                </w:pPr>
                <w:r w:rsidRPr="00A13CB2">
                  <w:rPr>
                    <w:rFonts w:ascii="Arial" w:hAnsi="Arial" w:cs="Arial"/>
                    <w:iCs w:val="0"/>
                  </w:rP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5BF24B42" w14:textId="77777777" w:rsidR="000334C1" w:rsidRPr="00A13CB2" w:rsidRDefault="000334C1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</w:tcPr>
          <w:p w14:paraId="793DFD69" w14:textId="77777777" w:rsidR="000334C1" w:rsidRPr="00A13CB2" w:rsidRDefault="009D646A" w:rsidP="004A28EA">
            <w:pPr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3D91A259" wp14:editId="170E0621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DB09E8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gridSpan w:val="2"/>
            <w:vMerge w:val="restart"/>
          </w:tcPr>
          <w:p w14:paraId="5A2FAE90" w14:textId="77777777" w:rsidR="000334C1" w:rsidRPr="00A13CB2" w:rsidRDefault="00262436" w:rsidP="002E7306">
            <w:pPr>
              <w:pStyle w:val="Title"/>
              <w:rPr>
                <w:rFonts w:ascii="Arial" w:hAnsi="Arial" w:cs="Arial"/>
                <w:lang w:val="it-IT"/>
              </w:rPr>
            </w:pPr>
            <w:r w:rsidRPr="00A13CB2">
              <w:rPr>
                <w:rFonts w:ascii="Arial" w:hAnsi="Arial" w:cs="Arial"/>
              </w:rPr>
              <w:t>PHAN THANH sANG</w:t>
            </w:r>
          </w:p>
          <w:p w14:paraId="7248A93E" w14:textId="77777777" w:rsidR="000334C1" w:rsidRPr="00A13CB2" w:rsidRDefault="00262436" w:rsidP="002E7306">
            <w:pPr>
              <w:pStyle w:val="Subtitle"/>
              <w:rPr>
                <w:rFonts w:ascii="Arial" w:hAnsi="Arial" w:cs="Arial"/>
                <w:lang w:val="it-IT"/>
              </w:rPr>
            </w:pPr>
            <w:r w:rsidRPr="00A13CB2">
              <w:rPr>
                <w:rFonts w:ascii="Arial" w:hAnsi="Arial" w:cs="Arial"/>
              </w:rPr>
              <w:t>internship</w:t>
            </w:r>
            <w:r w:rsidR="005017A2" w:rsidRPr="00A13CB2">
              <w:rPr>
                <w:rFonts w:ascii="Arial" w:hAnsi="Arial" w:cs="Arial"/>
              </w:rPr>
              <w:t xml:space="preserve"> IT</w:t>
            </w:r>
          </w:p>
          <w:sdt>
            <w:sdtPr>
              <w:rPr>
                <w:rFonts w:ascii="Arial" w:hAnsi="Arial" w:cs="Arial"/>
              </w:rPr>
              <w:id w:val="2074003189"/>
              <w:placeholder>
                <w:docPart w:val="992BCAF152744305B29287DEAD150310"/>
              </w:placeholder>
              <w:temporary/>
              <w:showingPlcHdr/>
              <w15:appearance w15:val="hidden"/>
            </w:sdtPr>
            <w:sdtEndPr/>
            <w:sdtContent>
              <w:p w14:paraId="6891B50B" w14:textId="77777777" w:rsidR="000334C1" w:rsidRPr="00A13CB2" w:rsidRDefault="000334C1" w:rsidP="00EC0F79">
                <w:pPr>
                  <w:pStyle w:val="Heading1"/>
                  <w:rPr>
                    <w:rFonts w:ascii="Arial" w:hAnsi="Arial" w:cs="Arial"/>
                  </w:rPr>
                </w:pPr>
                <w:r w:rsidRPr="00A13CB2">
                  <w:rPr>
                    <w:rFonts w:ascii="Arial" w:hAnsi="Arial" w:cs="Arial"/>
                  </w:rPr>
                  <w:t>Objective</w:t>
                </w:r>
              </w:p>
            </w:sdtContent>
          </w:sdt>
          <w:p w14:paraId="4E04D069" w14:textId="33486978" w:rsidR="001802A2" w:rsidRDefault="003444D4" w:rsidP="001802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An IT summer internship from PASCALIA ASIA Vietnam</w:t>
            </w:r>
          </w:p>
          <w:p w14:paraId="7C02E53A" w14:textId="2DB71CC7" w:rsidR="001802A2" w:rsidRPr="001802A2" w:rsidRDefault="001802A2" w:rsidP="001802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1802A2">
              <w:rPr>
                <w:rFonts w:ascii="Arial" w:hAnsi="Arial" w:cs="Arial"/>
                <w:color w:val="000000" w:themeColor="text1"/>
              </w:rPr>
              <w:t>Looking forward to working full time if I have a chance</w:t>
            </w:r>
          </w:p>
          <w:p w14:paraId="5246F5E4" w14:textId="3AB85E42" w:rsidR="000334C1" w:rsidRPr="001802A2" w:rsidRDefault="009F3523" w:rsidP="001802A2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696962928"/>
                <w:placeholder>
                  <w:docPart w:val="27B43065E08340B29F4F784E342C7A59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1802A2">
                  <w:rPr>
                    <w:rFonts w:ascii="Arial" w:eastAsiaTheme="majorEastAsia" w:hAnsi="Arial" w:cs="Arial"/>
                    <w:caps/>
                    <w:color w:val="8A2387" w:themeColor="accent1"/>
                    <w:sz w:val="40"/>
                    <w:szCs w:val="32"/>
                  </w:rPr>
                  <w:t>Experience</w:t>
                </w:r>
              </w:sdtContent>
            </w:sdt>
          </w:p>
          <w:p w14:paraId="07540C6A" w14:textId="77777777" w:rsidR="000334C1" w:rsidRPr="00A13CB2" w:rsidRDefault="00262436" w:rsidP="00EC0F79">
            <w:pPr>
              <w:pStyle w:val="Heading2"/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DIROX NODEJS BACKEND INTERN</w:t>
            </w:r>
          </w:p>
          <w:p w14:paraId="3E6CF727" w14:textId="361DF827" w:rsidR="00262436" w:rsidRPr="00A13CB2" w:rsidRDefault="00262436" w:rsidP="00EC0F79">
            <w:pPr>
              <w:rPr>
                <w:rFonts w:ascii="Arial" w:hAnsi="Arial" w:cs="Arial"/>
                <w:i/>
                <w:iCs/>
              </w:rPr>
            </w:pPr>
            <w:r w:rsidRPr="00A13CB2">
              <w:rPr>
                <w:rFonts w:ascii="Arial" w:hAnsi="Arial" w:cs="Arial"/>
                <w:i/>
                <w:iCs/>
              </w:rPr>
              <w:t>Jan 2019 – Mar 2019</w:t>
            </w:r>
          </w:p>
          <w:p w14:paraId="7552794B" w14:textId="77777777" w:rsidR="00262436" w:rsidRPr="00A13CB2" w:rsidRDefault="00262436" w:rsidP="0026243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Develop new API endpoints using Loopback framework.</w:t>
            </w:r>
          </w:p>
          <w:p w14:paraId="78042230" w14:textId="77777777" w:rsidR="00262436" w:rsidRPr="00A13CB2" w:rsidRDefault="00262436" w:rsidP="0026243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Edit API endpoints authorization privilege of the project.</w:t>
            </w:r>
          </w:p>
          <w:p w14:paraId="51A073A9" w14:textId="77777777" w:rsidR="000334C1" w:rsidRPr="00A13CB2" w:rsidRDefault="00262436" w:rsidP="0026243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Technology used: JavaScript, Loopback framework.</w:t>
            </w:r>
          </w:p>
          <w:p w14:paraId="13820DB6" w14:textId="77777777" w:rsidR="00262436" w:rsidRPr="00A13CB2" w:rsidRDefault="00262436" w:rsidP="00262436">
            <w:pPr>
              <w:pStyle w:val="Heading1"/>
              <w:rPr>
                <w:rFonts w:ascii="Arial" w:eastAsiaTheme="minorHAnsi" w:hAnsi="Arial" w:cs="Arial"/>
                <w:color w:val="7F7F7F" w:themeColor="text1" w:themeTint="80"/>
                <w:sz w:val="24"/>
                <w:szCs w:val="24"/>
              </w:rPr>
            </w:pPr>
            <w:r w:rsidRPr="00A13CB2">
              <w:rPr>
                <w:rFonts w:ascii="Arial" w:hAnsi="Arial" w:cs="Arial"/>
              </w:rPr>
              <w:t>PROJECT</w:t>
            </w:r>
          </w:p>
          <w:p w14:paraId="7F54C77F" w14:textId="77777777" w:rsidR="000334C1" w:rsidRPr="00A13CB2" w:rsidRDefault="00262436" w:rsidP="00D95726">
            <w:pPr>
              <w:pStyle w:val="Heading2"/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FINDING PATH USING A HEURISTIC ALGORITHM</w:t>
            </w:r>
          </w:p>
          <w:p w14:paraId="72763ECE" w14:textId="36C5B82D" w:rsidR="00262436" w:rsidRPr="00A13CB2" w:rsidRDefault="00262436" w:rsidP="00D95726">
            <w:pPr>
              <w:rPr>
                <w:rFonts w:ascii="Arial" w:hAnsi="Arial" w:cs="Arial"/>
                <w:i/>
                <w:iCs/>
              </w:rPr>
            </w:pPr>
            <w:r w:rsidRPr="00A13CB2">
              <w:rPr>
                <w:rFonts w:ascii="Arial" w:hAnsi="Arial" w:cs="Arial"/>
                <w:i/>
                <w:iCs/>
              </w:rPr>
              <w:t>Oct 2018 – 1</w:t>
            </w:r>
            <w:r w:rsidR="00B40C12" w:rsidRPr="00A13CB2">
              <w:rPr>
                <w:rFonts w:ascii="Arial" w:hAnsi="Arial" w:cs="Arial"/>
                <w:i/>
                <w:iCs/>
              </w:rPr>
              <w:t>-</w:t>
            </w:r>
            <w:r w:rsidRPr="00A13CB2">
              <w:rPr>
                <w:rFonts w:ascii="Arial" w:hAnsi="Arial" w:cs="Arial"/>
                <w:i/>
                <w:iCs/>
              </w:rPr>
              <w:t>person project</w:t>
            </w:r>
          </w:p>
          <w:p w14:paraId="3D5465CA" w14:textId="77777777" w:rsidR="00262436" w:rsidRPr="00A13CB2" w:rsidRDefault="00262436" w:rsidP="0026243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Setup finding path using the heuristic algorithm from priority queue using Python.</w:t>
            </w:r>
          </w:p>
          <w:p w14:paraId="69D1C116" w14:textId="77777777" w:rsidR="00262436" w:rsidRPr="00A13CB2" w:rsidRDefault="00262436" w:rsidP="0026243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Display path algorithm finds and writes into a text file.</w:t>
            </w:r>
          </w:p>
          <w:p w14:paraId="2EE94681" w14:textId="77777777" w:rsidR="000334C1" w:rsidRPr="00A13CB2" w:rsidRDefault="00262436" w:rsidP="0026243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lang w:val="it-IT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Technology used: Python</w:t>
            </w:r>
          </w:p>
          <w:p w14:paraId="464290B7" w14:textId="77777777" w:rsidR="000334C1" w:rsidRPr="00A13CB2" w:rsidRDefault="00262436" w:rsidP="00D95726">
            <w:pPr>
              <w:pStyle w:val="Heading2"/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SETUP A SECURED HOSPITAL DATABASE</w:t>
            </w:r>
          </w:p>
          <w:p w14:paraId="02B68BC2" w14:textId="77777777" w:rsidR="000334C1" w:rsidRPr="00A13CB2" w:rsidRDefault="00262436" w:rsidP="00D95726">
            <w:pPr>
              <w:pStyle w:val="Heading3"/>
              <w:rPr>
                <w:rFonts w:ascii="Arial" w:hAnsi="Arial" w:cs="Arial"/>
                <w:iCs/>
              </w:rPr>
            </w:pPr>
            <w:r w:rsidRPr="00A13CB2">
              <w:rPr>
                <w:rFonts w:ascii="Arial" w:hAnsi="Arial" w:cs="Arial"/>
                <w:iCs/>
              </w:rPr>
              <w:t>Jun 2018 – 1</w:t>
            </w:r>
            <w:r w:rsidR="00B40C12" w:rsidRPr="00A13CB2">
              <w:rPr>
                <w:rFonts w:ascii="Arial" w:hAnsi="Arial" w:cs="Arial"/>
                <w:iCs/>
              </w:rPr>
              <w:t>-</w:t>
            </w:r>
            <w:r w:rsidRPr="00A13CB2">
              <w:rPr>
                <w:rFonts w:ascii="Arial" w:hAnsi="Arial" w:cs="Arial"/>
                <w:iCs/>
              </w:rPr>
              <w:t>person project</w:t>
            </w:r>
          </w:p>
          <w:p w14:paraId="301C4BB2" w14:textId="77777777" w:rsidR="00AC03E7" w:rsidRPr="00A13CB2" w:rsidRDefault="00262436" w:rsidP="00AC03E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Setup access control policies: only, admin can see all staff’s information, staff only see their information, …</w:t>
            </w:r>
          </w:p>
          <w:p w14:paraId="4890CAAD" w14:textId="77777777" w:rsidR="00262436" w:rsidRPr="00A13CB2" w:rsidRDefault="00262436" w:rsidP="00AC03E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Using Oracle label security to set up the label for all users to receive notifications.</w:t>
            </w:r>
          </w:p>
          <w:p w14:paraId="75BC259D" w14:textId="77777777" w:rsidR="000334C1" w:rsidRPr="00A13CB2" w:rsidRDefault="00262436" w:rsidP="00AC03E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lang w:val="it-IT"/>
              </w:rPr>
            </w:pPr>
            <w:r w:rsidRPr="00A13CB2">
              <w:rPr>
                <w:rFonts w:ascii="Arial" w:hAnsi="Arial" w:cs="Arial"/>
                <w:color w:val="000000" w:themeColor="text1"/>
              </w:rPr>
              <w:t>Technology used: Oracle database.</w:t>
            </w:r>
          </w:p>
          <w:sdt>
            <w:sdtPr>
              <w:rPr>
                <w:rFonts w:ascii="Arial" w:hAnsi="Arial" w:cs="Arial"/>
              </w:rPr>
              <w:id w:val="-517156477"/>
              <w:placeholder>
                <w:docPart w:val="38104DEEF83E4842919EA04C484EEEA5"/>
              </w:placeholder>
              <w:temporary/>
              <w:showingPlcHdr/>
              <w15:appearance w15:val="hidden"/>
            </w:sdtPr>
            <w:sdtEndPr/>
            <w:sdtContent>
              <w:p w14:paraId="4DFBDEE9" w14:textId="77777777" w:rsidR="000334C1" w:rsidRPr="00A13CB2" w:rsidRDefault="000334C1" w:rsidP="00D95726">
                <w:pPr>
                  <w:pStyle w:val="Heading1"/>
                  <w:rPr>
                    <w:rFonts w:ascii="Arial" w:hAnsi="Arial" w:cs="Arial"/>
                  </w:rPr>
                </w:pPr>
                <w:r w:rsidRPr="00A13CB2">
                  <w:rPr>
                    <w:rFonts w:ascii="Arial" w:hAnsi="Arial" w:cs="Arial"/>
                  </w:rPr>
                  <w:t>Skills</w:t>
                </w:r>
              </w:p>
            </w:sdtContent>
          </w:sdt>
          <w:p w14:paraId="52A3799E" w14:textId="77777777" w:rsidR="000334C1" w:rsidRPr="00A13CB2" w:rsidRDefault="000334C1" w:rsidP="00EC0F79">
            <w:pPr>
              <w:rPr>
                <w:rFonts w:ascii="Arial" w:hAnsi="Arial" w:cs="Arial"/>
                <w:lang w:val="it-IT"/>
              </w:rPr>
            </w:pPr>
            <w:r w:rsidRPr="00A13CB2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100DD2A5" wp14:editId="7D56AF52">
                      <wp:extent cx="4552950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F0A8DA" w14:textId="77777777" w:rsidR="000334C1" w:rsidRPr="00A13CB2" w:rsidRDefault="00AC03E7" w:rsidP="00415CF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A13CB2">
                                      <w:rPr>
                                        <w:rFonts w:ascii="Arial" w:hAnsi="Arial" w:cs="Arial"/>
                                      </w:rPr>
                                      <w:t>JavaScript</w:t>
                                    </w:r>
                                  </w:p>
                                  <w:p w14:paraId="338A8B89" w14:textId="77777777" w:rsidR="000334C1" w:rsidRPr="00A13CB2" w:rsidRDefault="00AC03E7" w:rsidP="00415CF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A13CB2">
                                      <w:rPr>
                                        <w:rFonts w:ascii="Arial" w:hAnsi="Arial" w:cs="Arial"/>
                                      </w:rPr>
                                      <w:t>Python</w:t>
                                    </w:r>
                                  </w:p>
                                  <w:p w14:paraId="6517E687" w14:textId="77777777" w:rsidR="000334C1" w:rsidRPr="00A13CB2" w:rsidRDefault="00AC03E7" w:rsidP="00415CF3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A13CB2">
                                      <w:rPr>
                                        <w:rFonts w:ascii="Arial" w:hAnsi="Arial" w:cs="Arial"/>
                                      </w:rPr>
                                      <w:t>C++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026596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228549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85269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0DD2A5" id="Group 3" o:spid="_x0000_s1026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28F0A8DA" w14:textId="77777777" w:rsidR="000334C1" w:rsidRPr="00A13CB2" w:rsidRDefault="00AC03E7" w:rsidP="00415CF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13CB2">
                                <w:rPr>
                                  <w:rFonts w:ascii="Arial" w:hAnsi="Arial" w:cs="Arial"/>
                                </w:rPr>
                                <w:t>JavaScript</w:t>
                              </w:r>
                            </w:p>
                            <w:p w14:paraId="338A8B89" w14:textId="77777777" w:rsidR="000334C1" w:rsidRPr="00A13CB2" w:rsidRDefault="00AC03E7" w:rsidP="00415CF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13CB2">
                                <w:rPr>
                                  <w:rFonts w:ascii="Arial" w:hAnsi="Arial" w:cs="Arial"/>
                                </w:rPr>
                                <w:t>Python</w:t>
                              </w:r>
                            </w:p>
                            <w:p w14:paraId="6517E687" w14:textId="77777777" w:rsidR="000334C1" w:rsidRPr="00A13CB2" w:rsidRDefault="00AC03E7" w:rsidP="00415CF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13CB2">
                                <w:rPr>
                                  <w:rFonts w:ascii="Arial" w:hAnsi="Arial" w:cs="Arial"/>
                                </w:rPr>
                                <w:t>C++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026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228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8526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334C1" w:rsidRPr="00A13CB2" w14:paraId="4518CD8E" w14:textId="77777777" w:rsidTr="008A171A">
        <w:trPr>
          <w:trHeight w:val="4176"/>
        </w:trPr>
        <w:tc>
          <w:tcPr>
            <w:tcW w:w="3420" w:type="dxa"/>
            <w:gridSpan w:val="7"/>
          </w:tcPr>
          <w:p w14:paraId="3FD44226" w14:textId="77777777" w:rsidR="00B40B95" w:rsidRPr="00A13CB2" w:rsidRDefault="00264A1B" w:rsidP="008A171A">
            <w:pPr>
              <w:pStyle w:val="AboutMe"/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</w:rPr>
              <w:t xml:space="preserve">I am studying Information </w:t>
            </w:r>
            <w:r w:rsidR="00B40B95" w:rsidRPr="00A13CB2">
              <w:rPr>
                <w:rFonts w:ascii="Arial" w:hAnsi="Arial" w:cs="Arial"/>
              </w:rPr>
              <w:t>t</w:t>
            </w:r>
            <w:r w:rsidRPr="00A13CB2">
              <w:rPr>
                <w:rFonts w:ascii="Arial" w:hAnsi="Arial" w:cs="Arial"/>
              </w:rPr>
              <w:t>echnology</w:t>
            </w:r>
          </w:p>
          <w:p w14:paraId="4CFA78FB" w14:textId="77777777" w:rsidR="000334C1" w:rsidRPr="00A13CB2" w:rsidRDefault="00264A1B" w:rsidP="008A171A">
            <w:pPr>
              <w:pStyle w:val="AboutMe"/>
              <w:rPr>
                <w:rFonts w:ascii="Arial" w:hAnsi="Arial" w:cs="Arial"/>
                <w:lang w:val="it-IT"/>
              </w:rPr>
            </w:pPr>
            <w:r w:rsidRPr="00A13CB2">
              <w:rPr>
                <w:rFonts w:ascii="Arial" w:hAnsi="Arial" w:cs="Arial"/>
              </w:rPr>
              <w:t>Major</w:t>
            </w:r>
            <w:r w:rsidR="00055AAF" w:rsidRPr="00A13CB2">
              <w:rPr>
                <w:rFonts w:ascii="Arial" w:hAnsi="Arial" w:cs="Arial"/>
              </w:rPr>
              <w:t xml:space="preserve"> in</w:t>
            </w:r>
            <w:r w:rsidRPr="00A13CB2">
              <w:rPr>
                <w:rFonts w:ascii="Arial" w:hAnsi="Arial" w:cs="Arial"/>
              </w:rPr>
              <w:t xml:space="preserve"> Information system at the VNUHCM University of science from 2015.</w:t>
            </w:r>
          </w:p>
        </w:tc>
        <w:tc>
          <w:tcPr>
            <w:tcW w:w="720" w:type="dxa"/>
            <w:vMerge/>
          </w:tcPr>
          <w:p w14:paraId="40001278" w14:textId="77777777" w:rsidR="000334C1" w:rsidRPr="00A13CB2" w:rsidRDefault="000334C1" w:rsidP="008A171A">
            <w:pPr>
              <w:pStyle w:val="AboutMe"/>
              <w:rPr>
                <w:rFonts w:ascii="Arial" w:hAnsi="Arial" w:cs="Arial"/>
                <w:lang w:val="it-IT"/>
              </w:rPr>
            </w:pPr>
          </w:p>
        </w:tc>
        <w:tc>
          <w:tcPr>
            <w:tcW w:w="7236" w:type="dxa"/>
            <w:gridSpan w:val="2"/>
            <w:vMerge/>
          </w:tcPr>
          <w:p w14:paraId="5DD164E7" w14:textId="77777777" w:rsidR="000334C1" w:rsidRPr="00A13CB2" w:rsidRDefault="000334C1" w:rsidP="008A171A">
            <w:pPr>
              <w:pStyle w:val="AboutMe"/>
              <w:rPr>
                <w:rFonts w:ascii="Arial" w:hAnsi="Arial" w:cs="Arial"/>
                <w:lang w:val="it-IT"/>
              </w:rPr>
            </w:pPr>
          </w:p>
        </w:tc>
      </w:tr>
      <w:tr w:rsidR="000334C1" w:rsidRPr="00A13CB2" w14:paraId="0E8891E7" w14:textId="77777777" w:rsidTr="000873F6">
        <w:trPr>
          <w:trHeight w:val="540"/>
        </w:trPr>
        <w:tc>
          <w:tcPr>
            <w:tcW w:w="316" w:type="dxa"/>
          </w:tcPr>
          <w:p w14:paraId="6392A00B" w14:textId="77777777" w:rsidR="000334C1" w:rsidRPr="00A13CB2" w:rsidRDefault="000334C1" w:rsidP="004A28EA">
            <w:pPr>
              <w:pStyle w:val="Heading4"/>
              <w:rPr>
                <w:rFonts w:ascii="Arial" w:hAnsi="Arial" w:cs="Arial"/>
                <w:iCs w:val="0"/>
                <w:lang w:val="it-IT"/>
              </w:rPr>
            </w:pPr>
          </w:p>
        </w:tc>
        <w:sdt>
          <w:sdtPr>
            <w:rPr>
              <w:rFonts w:ascii="Arial" w:hAnsi="Arial" w:cs="Arial"/>
              <w:iCs w:val="0"/>
            </w:rPr>
            <w:id w:val="1050265814"/>
            <w:placeholder>
              <w:docPart w:val="F48B9D0F66D147EE90632F3BFB22F2A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5"/>
                <w:tcBorders>
                  <w:bottom w:val="single" w:sz="4" w:space="0" w:color="FFFFFF" w:themeColor="background1"/>
                </w:tcBorders>
              </w:tcPr>
              <w:p w14:paraId="0B12AF93" w14:textId="77777777" w:rsidR="000334C1" w:rsidRPr="00A13CB2" w:rsidRDefault="000334C1" w:rsidP="004A28EA">
                <w:pPr>
                  <w:pStyle w:val="Heading4"/>
                  <w:rPr>
                    <w:rFonts w:ascii="Arial" w:hAnsi="Arial" w:cs="Arial"/>
                    <w:iCs w:val="0"/>
                  </w:rPr>
                </w:pPr>
                <w:r w:rsidRPr="00A13CB2">
                  <w:rPr>
                    <w:rFonts w:ascii="Arial" w:hAnsi="Arial" w:cs="Arial"/>
                    <w:iCs w:val="0"/>
                  </w:rPr>
                  <w:t>C O N T A C T</w:t>
                </w:r>
              </w:p>
            </w:tc>
          </w:sdtContent>
        </w:sdt>
        <w:tc>
          <w:tcPr>
            <w:tcW w:w="270" w:type="dxa"/>
          </w:tcPr>
          <w:p w14:paraId="66E64B41" w14:textId="77777777" w:rsidR="000334C1" w:rsidRPr="00A13CB2" w:rsidRDefault="000334C1" w:rsidP="004A28EA">
            <w:pPr>
              <w:pStyle w:val="Heading4"/>
              <w:rPr>
                <w:rFonts w:ascii="Arial" w:hAnsi="Arial" w:cs="Arial"/>
                <w:iCs w:val="0"/>
              </w:rPr>
            </w:pPr>
          </w:p>
        </w:tc>
        <w:tc>
          <w:tcPr>
            <w:tcW w:w="720" w:type="dxa"/>
          </w:tcPr>
          <w:p w14:paraId="2BE1E6F0" w14:textId="77777777" w:rsidR="000334C1" w:rsidRPr="00A13CB2" w:rsidRDefault="000334C1" w:rsidP="005E435A">
            <w:pPr>
              <w:pStyle w:val="Heading4"/>
              <w:rPr>
                <w:rFonts w:ascii="Arial" w:hAnsi="Arial" w:cs="Arial"/>
                <w:iCs w:val="0"/>
              </w:rPr>
            </w:pPr>
          </w:p>
        </w:tc>
        <w:tc>
          <w:tcPr>
            <w:tcW w:w="7236" w:type="dxa"/>
            <w:gridSpan w:val="2"/>
            <w:vMerge/>
          </w:tcPr>
          <w:p w14:paraId="1465555D" w14:textId="77777777" w:rsidR="000334C1" w:rsidRPr="00A13CB2" w:rsidRDefault="000334C1" w:rsidP="002E7306">
            <w:pPr>
              <w:pStyle w:val="Title"/>
              <w:rPr>
                <w:rFonts w:ascii="Arial" w:hAnsi="Arial" w:cs="Arial"/>
              </w:rPr>
            </w:pPr>
          </w:p>
        </w:tc>
      </w:tr>
      <w:tr w:rsidR="000334C1" w:rsidRPr="00A13CB2" w14:paraId="7422EBBE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2851F87A" w14:textId="77777777" w:rsidR="000334C1" w:rsidRPr="00A13CB2" w:rsidRDefault="003444D4" w:rsidP="00BE5968">
            <w:pPr>
              <w:rPr>
                <w:rFonts w:ascii="Arial" w:hAnsi="Arial" w:cs="Arial"/>
                <w:color w:val="FFFFFF" w:themeColor="background1"/>
              </w:rPr>
            </w:pPr>
            <w:r w:rsidRPr="00A13CB2">
              <w:rPr>
                <w:rFonts w:ascii="Arial" w:hAnsi="Arial" w:cs="Arial"/>
                <w:color w:val="FFFFFF" w:themeColor="background1"/>
              </w:rPr>
              <w:pict w14:anchorId="0190E384">
                <v:shape id="Graphic 4" o:spid="_x0000_i1027" type="#_x0000_t75" alt="@" style="width:14.4pt;height:14.4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5"/>
            <w:vAlign w:val="center"/>
          </w:tcPr>
          <w:p w14:paraId="6BB62494" w14:textId="77777777" w:rsidR="000334C1" w:rsidRPr="00A13CB2" w:rsidRDefault="009F3523" w:rsidP="00BE5968">
            <w:pPr>
              <w:pStyle w:val="Contact1"/>
              <w:rPr>
                <w:rFonts w:ascii="Arial" w:hAnsi="Arial" w:cs="Arial"/>
              </w:rPr>
            </w:pPr>
            <w:hyperlink r:id="rId12" w:history="1">
              <w:r w:rsidR="00264A1B" w:rsidRPr="00A13CB2">
                <w:rPr>
                  <w:rFonts w:ascii="Arial" w:hAnsi="Arial" w:cs="Arial"/>
                </w:rPr>
                <w:t>1512454@student.hcmus.edu.vn</w:t>
              </w:r>
            </w:hyperlink>
          </w:p>
        </w:tc>
        <w:tc>
          <w:tcPr>
            <w:tcW w:w="720" w:type="dxa"/>
            <w:vMerge w:val="restart"/>
          </w:tcPr>
          <w:p w14:paraId="45A62DD0" w14:textId="77777777" w:rsidR="000334C1" w:rsidRPr="00A13CB2" w:rsidRDefault="000334C1" w:rsidP="004A28EA">
            <w:pPr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36" w:type="dxa"/>
            <w:gridSpan w:val="2"/>
            <w:vMerge/>
          </w:tcPr>
          <w:p w14:paraId="13385BB5" w14:textId="77777777" w:rsidR="000334C1" w:rsidRPr="00A13CB2" w:rsidRDefault="000334C1" w:rsidP="002E7306">
            <w:pPr>
              <w:pStyle w:val="Title"/>
              <w:rPr>
                <w:rFonts w:ascii="Arial" w:hAnsi="Arial" w:cs="Arial"/>
              </w:rPr>
            </w:pPr>
          </w:p>
        </w:tc>
      </w:tr>
      <w:tr w:rsidR="000334C1" w:rsidRPr="00A13CB2" w14:paraId="1B3584B6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7ABAD2AE" w14:textId="77777777" w:rsidR="000334C1" w:rsidRPr="00A13CB2" w:rsidRDefault="000334C1" w:rsidP="00BE5968">
            <w:pPr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2E74E2D8" wp14:editId="552F5288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11AAFD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C4XQoAAFM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z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5"/>
            <w:vAlign w:val="center"/>
          </w:tcPr>
          <w:p w14:paraId="6C314463" w14:textId="77777777" w:rsidR="000334C1" w:rsidRPr="00A13CB2" w:rsidRDefault="00264A1B" w:rsidP="00BE5968">
            <w:pPr>
              <w:pStyle w:val="Contact1"/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</w:rPr>
              <w:t>038 608 5765</w:t>
            </w:r>
          </w:p>
        </w:tc>
        <w:tc>
          <w:tcPr>
            <w:tcW w:w="720" w:type="dxa"/>
            <w:vMerge/>
          </w:tcPr>
          <w:p w14:paraId="39196873" w14:textId="77777777" w:rsidR="000334C1" w:rsidRPr="00A13CB2" w:rsidRDefault="000334C1" w:rsidP="004A28EA">
            <w:pPr>
              <w:rPr>
                <w:rFonts w:ascii="Arial" w:hAnsi="Arial" w:cs="Arial"/>
              </w:rPr>
            </w:pPr>
          </w:p>
        </w:tc>
        <w:tc>
          <w:tcPr>
            <w:tcW w:w="7236" w:type="dxa"/>
            <w:gridSpan w:val="2"/>
            <w:vMerge/>
          </w:tcPr>
          <w:p w14:paraId="1EC8DF91" w14:textId="77777777" w:rsidR="000334C1" w:rsidRPr="00A13CB2" w:rsidRDefault="000334C1" w:rsidP="002E7306">
            <w:pPr>
              <w:pStyle w:val="Title"/>
              <w:rPr>
                <w:rFonts w:ascii="Arial" w:hAnsi="Arial" w:cs="Arial"/>
              </w:rPr>
            </w:pPr>
          </w:p>
        </w:tc>
      </w:tr>
      <w:tr w:rsidR="000334C1" w:rsidRPr="00A13CB2" w14:paraId="493F6479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F30F515" w14:textId="171194DA" w:rsidR="000334C1" w:rsidRPr="00A13CB2" w:rsidRDefault="00A57916" w:rsidP="00BE5968">
            <w:pPr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</w:rPr>
              <w:pict w14:anchorId="7F30F6A8">
                <v:shape id="Picture 73" o:spid="_x0000_i1035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">
                  <v:imagedata r:id="rId13" o:title=""/>
                </v:shape>
              </w:pict>
            </w:r>
          </w:p>
        </w:tc>
        <w:tc>
          <w:tcPr>
            <w:tcW w:w="2970" w:type="dxa"/>
            <w:gridSpan w:val="5"/>
            <w:vAlign w:val="center"/>
          </w:tcPr>
          <w:p w14:paraId="443724F5" w14:textId="194B3078" w:rsidR="000334C1" w:rsidRPr="00A13CB2" w:rsidRDefault="003444D4" w:rsidP="00BE5968">
            <w:pPr>
              <w:pStyle w:val="Contact1"/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</w:rPr>
              <w:t>GitHub</w:t>
            </w:r>
            <w:r w:rsidR="00264A1B" w:rsidRPr="00A13CB2">
              <w:rPr>
                <w:rFonts w:ascii="Arial" w:hAnsi="Arial" w:cs="Arial"/>
              </w:rPr>
              <w:t xml:space="preserve">: </w:t>
            </w:r>
            <w:hyperlink r:id="rId14" w:history="1">
              <w:proofErr w:type="spellStart"/>
              <w:r w:rsidR="00264A1B" w:rsidRPr="00F74972">
                <w:rPr>
                  <w:rFonts w:ascii="Arial" w:hAnsi="Arial" w:cs="Arial"/>
                </w:rPr>
                <w:t>ptsang-hcmus</w:t>
              </w:r>
              <w:proofErr w:type="spellEnd"/>
            </w:hyperlink>
          </w:p>
        </w:tc>
        <w:tc>
          <w:tcPr>
            <w:tcW w:w="720" w:type="dxa"/>
            <w:vMerge/>
          </w:tcPr>
          <w:p w14:paraId="1291AE70" w14:textId="77777777" w:rsidR="000334C1" w:rsidRPr="00A13CB2" w:rsidRDefault="000334C1" w:rsidP="004A28EA">
            <w:pPr>
              <w:rPr>
                <w:rFonts w:ascii="Arial" w:hAnsi="Arial" w:cs="Arial"/>
              </w:rPr>
            </w:pPr>
          </w:p>
        </w:tc>
        <w:tc>
          <w:tcPr>
            <w:tcW w:w="7236" w:type="dxa"/>
            <w:gridSpan w:val="2"/>
            <w:vMerge/>
          </w:tcPr>
          <w:p w14:paraId="79DDB395" w14:textId="77777777" w:rsidR="000334C1" w:rsidRPr="00A13CB2" w:rsidRDefault="000334C1" w:rsidP="002E7306">
            <w:pPr>
              <w:pStyle w:val="Title"/>
              <w:rPr>
                <w:rFonts w:ascii="Arial" w:hAnsi="Arial" w:cs="Arial"/>
              </w:rPr>
            </w:pPr>
          </w:p>
        </w:tc>
      </w:tr>
      <w:tr w:rsidR="000334C1" w:rsidRPr="00A13CB2" w14:paraId="643B8885" w14:textId="77777777" w:rsidTr="008A171A">
        <w:trPr>
          <w:trHeight w:val="1584"/>
        </w:trPr>
        <w:tc>
          <w:tcPr>
            <w:tcW w:w="3420" w:type="dxa"/>
            <w:gridSpan w:val="7"/>
            <w:vAlign w:val="center"/>
          </w:tcPr>
          <w:p w14:paraId="1FFE4DDA" w14:textId="77777777" w:rsidR="000334C1" w:rsidRPr="00A13CB2" w:rsidRDefault="00D652E2" w:rsidP="00BE5968">
            <w:pPr>
              <w:pStyle w:val="Contact2"/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</w:rPr>
              <w:t>D5, HCM, VIETNAM</w:t>
            </w:r>
            <w:bookmarkStart w:id="0" w:name="_GoBack"/>
            <w:bookmarkEnd w:id="0"/>
          </w:p>
          <w:p w14:paraId="79FD5A24" w14:textId="77777777" w:rsidR="000334C1" w:rsidRPr="00A13CB2" w:rsidRDefault="000334C1" w:rsidP="00BE5968">
            <w:pPr>
              <w:pStyle w:val="Contact2"/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  <w:noProof/>
              </w:rPr>
              <w:drawing>
                <wp:inline distT="0" distB="0" distL="0" distR="0" wp14:anchorId="2CA36DE8" wp14:editId="14BC1C60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07780EE4" w14:textId="77777777" w:rsidR="000334C1" w:rsidRPr="00A13CB2" w:rsidRDefault="000334C1" w:rsidP="004A28EA">
            <w:pPr>
              <w:rPr>
                <w:rFonts w:ascii="Arial" w:hAnsi="Arial" w:cs="Arial"/>
              </w:rPr>
            </w:pPr>
          </w:p>
        </w:tc>
        <w:tc>
          <w:tcPr>
            <w:tcW w:w="7236" w:type="dxa"/>
            <w:gridSpan w:val="2"/>
            <w:vMerge/>
          </w:tcPr>
          <w:p w14:paraId="23E00564" w14:textId="77777777" w:rsidR="000334C1" w:rsidRPr="00A13CB2" w:rsidRDefault="000334C1" w:rsidP="002E7306">
            <w:pPr>
              <w:pStyle w:val="Title"/>
              <w:rPr>
                <w:rFonts w:ascii="Arial" w:hAnsi="Arial" w:cs="Arial"/>
              </w:rPr>
            </w:pPr>
          </w:p>
        </w:tc>
      </w:tr>
      <w:tr w:rsidR="000334C1" w:rsidRPr="00A13CB2" w14:paraId="6131FFF5" w14:textId="77777777" w:rsidTr="008A171A">
        <w:trPr>
          <w:trHeight w:val="1008"/>
        </w:trPr>
        <w:tc>
          <w:tcPr>
            <w:tcW w:w="3420" w:type="dxa"/>
            <w:gridSpan w:val="7"/>
          </w:tcPr>
          <w:p w14:paraId="5AF14330" w14:textId="77777777" w:rsidR="000334C1" w:rsidRPr="00A13CB2" w:rsidRDefault="000334C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20" w:type="dxa"/>
            <w:vMerge/>
          </w:tcPr>
          <w:p w14:paraId="74AB5F5A" w14:textId="77777777" w:rsidR="000334C1" w:rsidRPr="00A13CB2" w:rsidRDefault="000334C1" w:rsidP="004A28EA">
            <w:pPr>
              <w:rPr>
                <w:rFonts w:ascii="Arial" w:hAnsi="Arial" w:cs="Arial"/>
              </w:rPr>
            </w:pPr>
          </w:p>
        </w:tc>
        <w:tc>
          <w:tcPr>
            <w:tcW w:w="7236" w:type="dxa"/>
            <w:gridSpan w:val="2"/>
            <w:vMerge/>
          </w:tcPr>
          <w:p w14:paraId="6D75F482" w14:textId="77777777" w:rsidR="000334C1" w:rsidRPr="00A13CB2" w:rsidRDefault="000334C1" w:rsidP="002E7306">
            <w:pPr>
              <w:pStyle w:val="Title"/>
              <w:rPr>
                <w:rFonts w:ascii="Arial" w:hAnsi="Arial" w:cs="Arial"/>
              </w:rPr>
            </w:pPr>
          </w:p>
        </w:tc>
      </w:tr>
      <w:tr w:rsidR="000334C1" w:rsidRPr="00A13CB2" w14:paraId="39C27C06" w14:textId="77777777" w:rsidTr="00AA1166">
        <w:trPr>
          <w:trHeight w:val="585"/>
        </w:trPr>
        <w:tc>
          <w:tcPr>
            <w:tcW w:w="450" w:type="dxa"/>
            <w:gridSpan w:val="2"/>
          </w:tcPr>
          <w:p w14:paraId="56354706" w14:textId="77777777" w:rsidR="000334C1" w:rsidRPr="00A13CB2" w:rsidRDefault="000334C1" w:rsidP="00453A7B">
            <w:pPr>
              <w:pStyle w:val="Heading4"/>
              <w:rPr>
                <w:rFonts w:ascii="Arial" w:hAnsi="Arial" w:cs="Arial"/>
                <w:iCs w:val="0"/>
              </w:rPr>
            </w:pPr>
          </w:p>
        </w:tc>
        <w:sdt>
          <w:sdtPr>
            <w:rPr>
              <w:rFonts w:ascii="Arial" w:hAnsi="Arial" w:cs="Arial"/>
              <w:iCs w:val="0"/>
            </w:rPr>
            <w:id w:val="-1745956179"/>
            <w:placeholder>
              <w:docPart w:val="A116AB75145548D9BD023CF59B8502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54F29608" w14:textId="77777777" w:rsidR="000334C1" w:rsidRPr="00A13CB2" w:rsidRDefault="000334C1" w:rsidP="00453A7B">
                <w:pPr>
                  <w:pStyle w:val="Heading4"/>
                  <w:rPr>
                    <w:rFonts w:ascii="Arial" w:hAnsi="Arial" w:cs="Arial"/>
                    <w:iCs w:val="0"/>
                  </w:rPr>
                </w:pPr>
                <w:r w:rsidRPr="00A13CB2">
                  <w:rPr>
                    <w:rFonts w:ascii="Arial" w:hAnsi="Arial" w:cs="Arial"/>
                    <w:iCs w:val="0"/>
                  </w:rPr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79729D79" w14:textId="77777777" w:rsidR="000334C1" w:rsidRPr="00A13CB2" w:rsidRDefault="000334C1" w:rsidP="00453A7B">
            <w:pPr>
              <w:pStyle w:val="Heading4"/>
              <w:rPr>
                <w:rFonts w:ascii="Arial" w:hAnsi="Arial" w:cs="Arial"/>
                <w:iCs w:val="0"/>
              </w:rPr>
            </w:pPr>
          </w:p>
        </w:tc>
        <w:tc>
          <w:tcPr>
            <w:tcW w:w="720" w:type="dxa"/>
            <w:vMerge/>
          </w:tcPr>
          <w:p w14:paraId="3D1032BA" w14:textId="77777777" w:rsidR="000334C1" w:rsidRPr="00A13CB2" w:rsidRDefault="000334C1" w:rsidP="005B2877">
            <w:pPr>
              <w:pStyle w:val="Heading4"/>
              <w:rPr>
                <w:rFonts w:ascii="Arial" w:hAnsi="Arial" w:cs="Arial"/>
                <w:iCs w:val="0"/>
              </w:rPr>
            </w:pPr>
          </w:p>
        </w:tc>
        <w:tc>
          <w:tcPr>
            <w:tcW w:w="7236" w:type="dxa"/>
            <w:gridSpan w:val="2"/>
            <w:vMerge/>
          </w:tcPr>
          <w:p w14:paraId="3176E881" w14:textId="77777777" w:rsidR="000334C1" w:rsidRPr="00A13CB2" w:rsidRDefault="000334C1" w:rsidP="002E7306">
            <w:pPr>
              <w:pStyle w:val="Title"/>
              <w:rPr>
                <w:rFonts w:ascii="Arial" w:hAnsi="Arial" w:cs="Arial"/>
              </w:rPr>
            </w:pPr>
          </w:p>
        </w:tc>
      </w:tr>
      <w:tr w:rsidR="000334C1" w:rsidRPr="00A13CB2" w14:paraId="6CF55EEC" w14:textId="77777777" w:rsidTr="00453A7B">
        <w:trPr>
          <w:trHeight w:val="170"/>
        </w:trPr>
        <w:tc>
          <w:tcPr>
            <w:tcW w:w="3420" w:type="dxa"/>
            <w:gridSpan w:val="7"/>
          </w:tcPr>
          <w:p w14:paraId="751CBFE1" w14:textId="77777777" w:rsidR="000334C1" w:rsidRPr="00A13CB2" w:rsidRDefault="000334C1" w:rsidP="00453A7B">
            <w:pPr>
              <w:rPr>
                <w:rFonts w:ascii="Arial" w:hAnsi="Arial" w:cs="Arial"/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6AFA0270" w14:textId="77777777" w:rsidR="000334C1" w:rsidRPr="00A13CB2" w:rsidRDefault="000334C1" w:rsidP="00453A7B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7236" w:type="dxa"/>
            <w:gridSpan w:val="2"/>
            <w:vMerge/>
          </w:tcPr>
          <w:p w14:paraId="143C6B84" w14:textId="77777777" w:rsidR="000334C1" w:rsidRPr="00A13CB2" w:rsidRDefault="000334C1" w:rsidP="00453A7B">
            <w:pPr>
              <w:pStyle w:val="Title"/>
              <w:rPr>
                <w:rFonts w:ascii="Arial" w:hAnsi="Arial" w:cs="Arial"/>
                <w:lang w:val="it-IT"/>
              </w:rPr>
            </w:pPr>
          </w:p>
        </w:tc>
      </w:tr>
      <w:tr w:rsidR="000334C1" w:rsidRPr="00A13CB2" w14:paraId="050A380A" w14:textId="77777777" w:rsidTr="00453A7B">
        <w:trPr>
          <w:trHeight w:val="1107"/>
        </w:trPr>
        <w:tc>
          <w:tcPr>
            <w:tcW w:w="450" w:type="dxa"/>
            <w:gridSpan w:val="2"/>
          </w:tcPr>
          <w:p w14:paraId="1C4777E0" w14:textId="77777777" w:rsidR="000334C1" w:rsidRPr="00A13CB2" w:rsidRDefault="000334C1" w:rsidP="00453A7B">
            <w:pPr>
              <w:rPr>
                <w:rFonts w:ascii="Arial" w:hAnsi="Arial" w:cs="Arial"/>
                <w:noProof/>
                <w:lang w:val="it-IT"/>
              </w:rPr>
            </w:pPr>
            <w:r w:rsidRPr="00A13CB2">
              <w:rPr>
                <w:rFonts w:ascii="Arial" w:hAnsi="Arial" w:cs="Arial"/>
                <w:noProof/>
              </w:rPr>
              <w:drawing>
                <wp:inline distT="0" distB="0" distL="0" distR="0" wp14:anchorId="0F99401B" wp14:editId="053D0C40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5"/>
          </w:tcPr>
          <w:p w14:paraId="7CCE94D4" w14:textId="77777777" w:rsidR="000334C1" w:rsidRPr="00A13CB2" w:rsidRDefault="00262436" w:rsidP="00453A7B">
            <w:pPr>
              <w:pStyle w:val="Heading5"/>
              <w:rPr>
                <w:rFonts w:ascii="Arial" w:hAnsi="Arial" w:cs="Arial"/>
                <w:noProof/>
                <w:lang w:val="it-IT"/>
              </w:rPr>
            </w:pPr>
            <w:r w:rsidRPr="00A13CB2">
              <w:rPr>
                <w:rFonts w:ascii="Arial" w:hAnsi="Arial" w:cs="Arial"/>
              </w:rPr>
              <w:t>VNUHCM UNIVERSITY OF SCIENCE</w:t>
            </w:r>
          </w:p>
          <w:p w14:paraId="1C307BA9" w14:textId="77777777" w:rsidR="00AA2524" w:rsidRPr="00A13CB2" w:rsidRDefault="00262436" w:rsidP="00AA2524">
            <w:pPr>
              <w:pStyle w:val="Contact1"/>
              <w:rPr>
                <w:rFonts w:ascii="Arial" w:hAnsi="Arial" w:cs="Arial"/>
              </w:rPr>
            </w:pPr>
            <w:r w:rsidRPr="00A13CB2">
              <w:rPr>
                <w:rFonts w:ascii="Arial" w:hAnsi="Arial" w:cs="Arial"/>
              </w:rPr>
              <w:t>Bachelor’s Degree in Information Technology</w:t>
            </w:r>
            <w:r w:rsidR="00AA2524" w:rsidRPr="00A13CB2">
              <w:rPr>
                <w:rFonts w:ascii="Arial" w:hAnsi="Arial" w:cs="Arial"/>
              </w:rPr>
              <w:t xml:space="preserve"> </w:t>
            </w:r>
            <w:r w:rsidRPr="00A13CB2">
              <w:rPr>
                <w:rFonts w:ascii="Arial" w:hAnsi="Arial" w:cs="Arial"/>
              </w:rPr>
              <w:t>2015-2020 (expected)</w:t>
            </w:r>
          </w:p>
          <w:p w14:paraId="0B04B294" w14:textId="77777777" w:rsidR="000334C1" w:rsidRPr="00A13CB2" w:rsidRDefault="00262436" w:rsidP="00453A7B">
            <w:pPr>
              <w:pStyle w:val="Heading6"/>
              <w:rPr>
                <w:rFonts w:ascii="Arial" w:hAnsi="Arial" w:cs="Arial"/>
                <w:i w:val="0"/>
              </w:rPr>
            </w:pPr>
            <w:r w:rsidRPr="00A13CB2">
              <w:rPr>
                <w:rFonts w:ascii="Arial" w:hAnsi="Arial" w:cs="Arial"/>
                <w:i w:val="0"/>
              </w:rPr>
              <w:t>GPA: 7.29/10 at 4th year</w:t>
            </w:r>
          </w:p>
        </w:tc>
        <w:tc>
          <w:tcPr>
            <w:tcW w:w="720" w:type="dxa"/>
            <w:vMerge/>
          </w:tcPr>
          <w:p w14:paraId="4E438360" w14:textId="77777777" w:rsidR="000334C1" w:rsidRPr="00A13CB2" w:rsidRDefault="000334C1" w:rsidP="00453A7B">
            <w:pPr>
              <w:rPr>
                <w:rFonts w:ascii="Arial" w:hAnsi="Arial" w:cs="Arial"/>
              </w:rPr>
            </w:pPr>
          </w:p>
        </w:tc>
        <w:tc>
          <w:tcPr>
            <w:tcW w:w="7236" w:type="dxa"/>
            <w:gridSpan w:val="2"/>
            <w:vMerge/>
          </w:tcPr>
          <w:p w14:paraId="0F13C8C7" w14:textId="77777777" w:rsidR="000334C1" w:rsidRPr="00A13CB2" w:rsidRDefault="000334C1" w:rsidP="00453A7B">
            <w:pPr>
              <w:pStyle w:val="Title"/>
              <w:rPr>
                <w:rFonts w:ascii="Arial" w:hAnsi="Arial" w:cs="Arial"/>
              </w:rPr>
            </w:pPr>
          </w:p>
        </w:tc>
      </w:tr>
      <w:tr w:rsidR="00262436" w:rsidRPr="00A13CB2" w14:paraId="1C57F461" w14:textId="77777777" w:rsidTr="00453A7B">
        <w:trPr>
          <w:gridAfter w:val="1"/>
          <w:wAfter w:w="3420" w:type="dxa"/>
          <w:trHeight w:val="1445"/>
        </w:trPr>
        <w:tc>
          <w:tcPr>
            <w:tcW w:w="720" w:type="dxa"/>
            <w:gridSpan w:val="4"/>
          </w:tcPr>
          <w:p w14:paraId="74147E85" w14:textId="77777777" w:rsidR="00262436" w:rsidRPr="00A13CB2" w:rsidRDefault="00262436" w:rsidP="00453A7B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7236" w:type="dxa"/>
            <w:gridSpan w:val="5"/>
          </w:tcPr>
          <w:p w14:paraId="51469892" w14:textId="77777777" w:rsidR="00262436" w:rsidRPr="00A13CB2" w:rsidRDefault="00262436" w:rsidP="00453A7B">
            <w:pPr>
              <w:pStyle w:val="Title"/>
              <w:rPr>
                <w:rFonts w:ascii="Arial" w:hAnsi="Arial" w:cs="Arial"/>
                <w:lang w:val="it-IT"/>
              </w:rPr>
            </w:pPr>
          </w:p>
        </w:tc>
      </w:tr>
    </w:tbl>
    <w:p w14:paraId="7546F0D2" w14:textId="77777777" w:rsidR="00871DB8" w:rsidRPr="00A13CB2" w:rsidRDefault="003B4AEF">
      <w:pPr>
        <w:rPr>
          <w:rFonts w:ascii="Arial" w:hAnsi="Arial" w:cs="Arial"/>
        </w:rPr>
      </w:pPr>
      <w:r w:rsidRPr="00A13C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20BAED2" wp14:editId="653E7146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15D61F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YZXwoAAFQ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7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A13CB2"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278C731B" wp14:editId="5228A322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A13CB2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7C071E66" wp14:editId="38262119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A13CB2">
        <w:rPr>
          <w:rFonts w:ascii="Arial" w:hAnsi="Arial" w:cs="Arial"/>
          <w:noProof/>
        </w:rPr>
        <w:drawing>
          <wp:anchor distT="0" distB="0" distL="114300" distR="114300" simplePos="0" relativeHeight="251691008" behindDoc="0" locked="0" layoutInCell="1" allowOverlap="1" wp14:anchorId="29D0813E" wp14:editId="3EFAF41A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A13CB2">
        <w:rPr>
          <w:rFonts w:ascii="Arial" w:hAnsi="Arial" w:cs="Arial"/>
          <w:noProof/>
        </w:rPr>
        <w:drawing>
          <wp:anchor distT="0" distB="0" distL="114300" distR="114300" simplePos="0" relativeHeight="251688960" behindDoc="0" locked="0" layoutInCell="1" allowOverlap="1" wp14:anchorId="3C735559" wp14:editId="2F9E113F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A13C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087686" wp14:editId="05B7EE5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DC900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A13C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3E41A9" wp14:editId="7B69DEF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0E352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HOVmq1oEAAB3FAAADgAAAAAAAAAAAAAAAAAuAgAAZHJzL2Uyb0Rv&#10;Yy54bWxQSwECLQAUAAYACAAAACEAIDx3/eQAAAAOAQAADwAAAAAAAAAAAAAAAAC0BgAAZHJzL2Rv&#10;d25yZXYueG1sUEsFBgAAAAAEAAQA8wAAAMUH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13CB2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B8B0E" w14:textId="77777777" w:rsidR="009F3523" w:rsidRDefault="009F3523" w:rsidP="00AA35A8">
      <w:pPr>
        <w:spacing w:line="240" w:lineRule="auto"/>
      </w:pPr>
      <w:r>
        <w:separator/>
      </w:r>
    </w:p>
  </w:endnote>
  <w:endnote w:type="continuationSeparator" w:id="0">
    <w:p w14:paraId="0693AF56" w14:textId="77777777" w:rsidR="009F3523" w:rsidRDefault="009F3523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E3560" w14:textId="77777777" w:rsidR="009F3523" w:rsidRDefault="009F3523" w:rsidP="00AA35A8">
      <w:pPr>
        <w:spacing w:line="240" w:lineRule="auto"/>
      </w:pPr>
      <w:r>
        <w:separator/>
      </w:r>
    </w:p>
  </w:footnote>
  <w:footnote w:type="continuationSeparator" w:id="0">
    <w:p w14:paraId="190C10E9" w14:textId="77777777" w:rsidR="009F3523" w:rsidRDefault="009F3523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02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103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" o:bullet="t">
        <v:imagedata r:id="rId3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1A84"/>
    <w:multiLevelType w:val="hybridMultilevel"/>
    <w:tmpl w:val="E7204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D5CA7"/>
    <w:multiLevelType w:val="hybridMultilevel"/>
    <w:tmpl w:val="6942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D490D"/>
    <w:multiLevelType w:val="hybridMultilevel"/>
    <w:tmpl w:val="1FAEB81A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5F4C9A"/>
    <w:multiLevelType w:val="hybridMultilevel"/>
    <w:tmpl w:val="F13A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06EDC"/>
    <w:multiLevelType w:val="hybridMultilevel"/>
    <w:tmpl w:val="98B6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1B"/>
    <w:rsid w:val="00033263"/>
    <w:rsid w:val="000334C1"/>
    <w:rsid w:val="00055AAF"/>
    <w:rsid w:val="000873F6"/>
    <w:rsid w:val="000B286F"/>
    <w:rsid w:val="000D134B"/>
    <w:rsid w:val="00124ED6"/>
    <w:rsid w:val="00167789"/>
    <w:rsid w:val="001802A2"/>
    <w:rsid w:val="00194704"/>
    <w:rsid w:val="001B160B"/>
    <w:rsid w:val="00203213"/>
    <w:rsid w:val="002236D5"/>
    <w:rsid w:val="002335E9"/>
    <w:rsid w:val="00243756"/>
    <w:rsid w:val="00262436"/>
    <w:rsid w:val="00264A1B"/>
    <w:rsid w:val="0027193E"/>
    <w:rsid w:val="002C4E0C"/>
    <w:rsid w:val="002E7306"/>
    <w:rsid w:val="00331DCE"/>
    <w:rsid w:val="003444D4"/>
    <w:rsid w:val="00352A17"/>
    <w:rsid w:val="003B4AEF"/>
    <w:rsid w:val="00415CF3"/>
    <w:rsid w:val="00453A7B"/>
    <w:rsid w:val="004936B2"/>
    <w:rsid w:val="004A28EA"/>
    <w:rsid w:val="005017A2"/>
    <w:rsid w:val="006A1E18"/>
    <w:rsid w:val="006C7F5A"/>
    <w:rsid w:val="00791376"/>
    <w:rsid w:val="007A266D"/>
    <w:rsid w:val="00831977"/>
    <w:rsid w:val="00842C5C"/>
    <w:rsid w:val="00871DB8"/>
    <w:rsid w:val="00887E05"/>
    <w:rsid w:val="008A171A"/>
    <w:rsid w:val="008F180B"/>
    <w:rsid w:val="008F48B9"/>
    <w:rsid w:val="009049BC"/>
    <w:rsid w:val="009D646A"/>
    <w:rsid w:val="009F3523"/>
    <w:rsid w:val="00A13CB2"/>
    <w:rsid w:val="00A57916"/>
    <w:rsid w:val="00A633B0"/>
    <w:rsid w:val="00A91404"/>
    <w:rsid w:val="00AA1166"/>
    <w:rsid w:val="00AA2524"/>
    <w:rsid w:val="00AA35A8"/>
    <w:rsid w:val="00AC03E7"/>
    <w:rsid w:val="00AE562D"/>
    <w:rsid w:val="00B40B95"/>
    <w:rsid w:val="00B40C12"/>
    <w:rsid w:val="00B8453F"/>
    <w:rsid w:val="00B85473"/>
    <w:rsid w:val="00BA1D76"/>
    <w:rsid w:val="00BE5968"/>
    <w:rsid w:val="00C62E97"/>
    <w:rsid w:val="00CB3E40"/>
    <w:rsid w:val="00CF22B3"/>
    <w:rsid w:val="00D652E2"/>
    <w:rsid w:val="00D86385"/>
    <w:rsid w:val="00D95726"/>
    <w:rsid w:val="00DB472D"/>
    <w:rsid w:val="00DE5F88"/>
    <w:rsid w:val="00DF2298"/>
    <w:rsid w:val="00E067BA"/>
    <w:rsid w:val="00EA2D04"/>
    <w:rsid w:val="00EB74E8"/>
    <w:rsid w:val="00EC0F79"/>
    <w:rsid w:val="00F30552"/>
    <w:rsid w:val="00F46BDB"/>
    <w:rsid w:val="00F74972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3E8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64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mailto:1512454@student.hcmus.edu.vn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ptsang-hcmus" TargetMode="External"/><Relationship Id="rId22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0254B412B7405D81F6746D5528A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C1273-ACE2-48B7-BA90-7F9CDF644F43}"/>
      </w:docPartPr>
      <w:docPartBody>
        <w:p w:rsidR="00B01D1B" w:rsidRDefault="00D115D1">
          <w:pPr>
            <w:pStyle w:val="A60254B412B7405D81F6746D5528A0AE"/>
          </w:pPr>
          <w:r>
            <w:t>A B O U T  M E</w:t>
          </w:r>
        </w:p>
      </w:docPartBody>
    </w:docPart>
    <w:docPart>
      <w:docPartPr>
        <w:name w:val="992BCAF152744305B29287DEAD150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073B9-067A-4091-B8F3-0B7DA92A4C8F}"/>
      </w:docPartPr>
      <w:docPartBody>
        <w:p w:rsidR="00B01D1B" w:rsidRDefault="00D115D1">
          <w:pPr>
            <w:pStyle w:val="992BCAF152744305B29287DEAD150310"/>
          </w:pPr>
          <w:r>
            <w:t>Objective</w:t>
          </w:r>
        </w:p>
      </w:docPartBody>
    </w:docPart>
    <w:docPart>
      <w:docPartPr>
        <w:name w:val="27B43065E08340B29F4F784E342C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DA2D1-C87F-4BE5-9898-5FC4AF0C08B2}"/>
      </w:docPartPr>
      <w:docPartBody>
        <w:p w:rsidR="00B01D1B" w:rsidRDefault="00D115D1">
          <w:pPr>
            <w:pStyle w:val="27B43065E08340B29F4F784E342C7A59"/>
          </w:pPr>
          <w:r>
            <w:t>Experience</w:t>
          </w:r>
        </w:p>
      </w:docPartBody>
    </w:docPart>
    <w:docPart>
      <w:docPartPr>
        <w:name w:val="38104DEEF83E4842919EA04C484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0D6EE-27FD-4FD1-9161-BF742F66C90C}"/>
      </w:docPartPr>
      <w:docPartBody>
        <w:p w:rsidR="00B01D1B" w:rsidRDefault="00D115D1">
          <w:pPr>
            <w:pStyle w:val="38104DEEF83E4842919EA04C484EEEA5"/>
          </w:pPr>
          <w:r>
            <w:t>Skills</w:t>
          </w:r>
        </w:p>
      </w:docPartBody>
    </w:docPart>
    <w:docPart>
      <w:docPartPr>
        <w:name w:val="F48B9D0F66D147EE90632F3BFB22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EFA57-3852-4582-9A3D-94C8AD409F3B}"/>
      </w:docPartPr>
      <w:docPartBody>
        <w:p w:rsidR="00B01D1B" w:rsidRDefault="00D115D1">
          <w:pPr>
            <w:pStyle w:val="F48B9D0F66D147EE90632F3BFB22F2AC"/>
          </w:pPr>
          <w:r>
            <w:t>C O N T A C T</w:t>
          </w:r>
        </w:p>
      </w:docPartBody>
    </w:docPart>
    <w:docPart>
      <w:docPartPr>
        <w:name w:val="A116AB75145548D9BD023CF59B850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578E9-D08F-4110-A336-4F341541BC7A}"/>
      </w:docPartPr>
      <w:docPartBody>
        <w:p w:rsidR="00B01D1B" w:rsidRDefault="00D115D1">
          <w:pPr>
            <w:pStyle w:val="A116AB75145548D9BD023CF59B8502E1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59"/>
    <w:rsid w:val="00213C59"/>
    <w:rsid w:val="00781C37"/>
    <w:rsid w:val="00B01D1B"/>
    <w:rsid w:val="00D1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254B412B7405D81F6746D5528A0AE">
    <w:name w:val="A60254B412B7405D81F6746D5528A0AE"/>
  </w:style>
  <w:style w:type="paragraph" w:customStyle="1" w:styleId="7AAF6F29AAA64149BC842DF81867F4CE">
    <w:name w:val="7AAF6F29AAA64149BC842DF81867F4CE"/>
  </w:style>
  <w:style w:type="paragraph" w:customStyle="1" w:styleId="4CA7A5B638284566AAEE99ADC7CB6BA6">
    <w:name w:val="4CA7A5B638284566AAEE99ADC7CB6BA6"/>
  </w:style>
  <w:style w:type="paragraph" w:customStyle="1" w:styleId="992BCAF152744305B29287DEAD150310">
    <w:name w:val="992BCAF152744305B29287DEAD150310"/>
  </w:style>
  <w:style w:type="paragraph" w:customStyle="1" w:styleId="0D596D5DD99742E1A48EA33AE13D6D76">
    <w:name w:val="0D596D5DD99742E1A48EA33AE13D6D76"/>
  </w:style>
  <w:style w:type="paragraph" w:customStyle="1" w:styleId="27B43065E08340B29F4F784E342C7A59">
    <w:name w:val="27B43065E08340B29F4F784E342C7A59"/>
  </w:style>
  <w:style w:type="paragraph" w:customStyle="1" w:styleId="26DC00A48F79483C91C2C9ADF927E94E">
    <w:name w:val="26DC00A48F79483C91C2C9ADF927E94E"/>
  </w:style>
  <w:style w:type="paragraph" w:customStyle="1" w:styleId="C5699157EC7945D4969D805BA19F39CC">
    <w:name w:val="C5699157EC7945D4969D805BA19F39CC"/>
  </w:style>
  <w:style w:type="paragraph" w:customStyle="1" w:styleId="D21A025DF6D74BFCB41B2E8AE1AE316A">
    <w:name w:val="D21A025DF6D74BFCB41B2E8AE1AE316A"/>
  </w:style>
  <w:style w:type="paragraph" w:customStyle="1" w:styleId="0D0E1461E3E644F98B49EE0157BC8146">
    <w:name w:val="0D0E1461E3E644F98B49EE0157BC8146"/>
  </w:style>
  <w:style w:type="paragraph" w:customStyle="1" w:styleId="AF8D1A04481B4A24B8440B1AF92B24F4">
    <w:name w:val="AF8D1A04481B4A24B8440B1AF92B24F4"/>
  </w:style>
  <w:style w:type="paragraph" w:customStyle="1" w:styleId="5933E6D36817481D8B3FF2361117DDA0">
    <w:name w:val="5933E6D36817481D8B3FF2361117DDA0"/>
  </w:style>
  <w:style w:type="paragraph" w:customStyle="1" w:styleId="F3D9D5509B5344959D8689A03FB5DB6C">
    <w:name w:val="F3D9D5509B5344959D8689A03FB5DB6C"/>
  </w:style>
  <w:style w:type="paragraph" w:customStyle="1" w:styleId="71D8C873F9B54173BFA14ED89A9B00C5">
    <w:name w:val="71D8C873F9B54173BFA14ED89A9B00C5"/>
  </w:style>
  <w:style w:type="paragraph" w:customStyle="1" w:styleId="6AEBCEC2B7404DC88B13B0A1E2CE533D">
    <w:name w:val="6AEBCEC2B7404DC88B13B0A1E2CE533D"/>
  </w:style>
  <w:style w:type="paragraph" w:customStyle="1" w:styleId="887B39F91DBB4D80B017F505B1DA37B4">
    <w:name w:val="887B39F91DBB4D80B017F505B1DA37B4"/>
  </w:style>
  <w:style w:type="paragraph" w:customStyle="1" w:styleId="0F966AE4552F4113A6CAF39A703806AF">
    <w:name w:val="0F966AE4552F4113A6CAF39A703806AF"/>
  </w:style>
  <w:style w:type="paragraph" w:customStyle="1" w:styleId="B69781DCCC4947569E46AA18E1052625">
    <w:name w:val="B69781DCCC4947569E46AA18E1052625"/>
  </w:style>
  <w:style w:type="paragraph" w:customStyle="1" w:styleId="38104DEEF83E4842919EA04C484EEEA5">
    <w:name w:val="38104DEEF83E4842919EA04C484EEEA5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191B5F77567C47D7BBC1110AE5D7D7CA">
    <w:name w:val="191B5F77567C47D7BBC1110AE5D7D7CA"/>
  </w:style>
  <w:style w:type="paragraph" w:customStyle="1" w:styleId="F48B9D0F66D147EE90632F3BFB22F2AC">
    <w:name w:val="F48B9D0F66D147EE90632F3BFB22F2AC"/>
  </w:style>
  <w:style w:type="paragraph" w:customStyle="1" w:styleId="31CED0F9BCF5432EA3B354E9D3DA85B3">
    <w:name w:val="31CED0F9BCF5432EA3B354E9D3DA85B3"/>
  </w:style>
  <w:style w:type="paragraph" w:customStyle="1" w:styleId="2F2546F6C0AD42EC9B041B032A0FAE20">
    <w:name w:val="2F2546F6C0AD42EC9B041B032A0FAE20"/>
  </w:style>
  <w:style w:type="paragraph" w:customStyle="1" w:styleId="55A4F793407C44E8913B4D9065702BD0">
    <w:name w:val="55A4F793407C44E8913B4D9065702BD0"/>
  </w:style>
  <w:style w:type="paragraph" w:customStyle="1" w:styleId="A1AFF216C5A84716972F8F7352F65915">
    <w:name w:val="A1AFF216C5A84716972F8F7352F65915"/>
  </w:style>
  <w:style w:type="paragraph" w:customStyle="1" w:styleId="A116AB75145548D9BD023CF59B8502E1">
    <w:name w:val="A116AB75145548D9BD023CF59B8502E1"/>
  </w:style>
  <w:style w:type="paragraph" w:customStyle="1" w:styleId="F76A2D5AADC64082843148988E77529B">
    <w:name w:val="F76A2D5AADC64082843148988E77529B"/>
  </w:style>
  <w:style w:type="paragraph" w:customStyle="1" w:styleId="DA9B232F0A1F4B1EBC392C5EE15739F4">
    <w:name w:val="DA9B232F0A1F4B1EBC392C5EE15739F4"/>
  </w:style>
  <w:style w:type="paragraph" w:customStyle="1" w:styleId="4635A4EB57DF435396C3257FF7E1A378">
    <w:name w:val="4635A4EB57DF435396C3257FF7E1A378"/>
  </w:style>
  <w:style w:type="paragraph" w:customStyle="1" w:styleId="1983A78A5A4F4A119D23D636EBAD96F0">
    <w:name w:val="1983A78A5A4F4A119D23D636EBAD96F0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D8EFB612EBBA4DC795B3D4E526724C4A">
    <w:name w:val="D8EFB612EBBA4DC795B3D4E526724C4A"/>
  </w:style>
  <w:style w:type="paragraph" w:customStyle="1" w:styleId="82F3F2A70FB2423FA7EC21BDBEAD6E65">
    <w:name w:val="82F3F2A70FB2423FA7EC21BDBEAD6E65"/>
  </w:style>
  <w:style w:type="paragraph" w:customStyle="1" w:styleId="354B4E2A40C844DDA786062256610646">
    <w:name w:val="354B4E2A40C844DDA786062256610646"/>
  </w:style>
  <w:style w:type="paragraph" w:customStyle="1" w:styleId="1BCC9168C42149E1877B942524B8C202">
    <w:name w:val="1BCC9168C42149E1877B942524B8C202"/>
  </w:style>
  <w:style w:type="paragraph" w:customStyle="1" w:styleId="814F2EC45EE74D4094C70622437CFDA4">
    <w:name w:val="814F2EC45EE74D4094C70622437CFDA4"/>
  </w:style>
  <w:style w:type="paragraph" w:customStyle="1" w:styleId="602C6704153D44D5A0B5B00A75D79307">
    <w:name w:val="602C6704153D44D5A0B5B00A75D79307"/>
  </w:style>
  <w:style w:type="paragraph" w:customStyle="1" w:styleId="BAFC2FB623F642A9B1FD124FD3C16D0C">
    <w:name w:val="BAFC2FB623F642A9B1FD124FD3C16D0C"/>
    <w:rsid w:val="00213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8CB6E97-C39F-4129-A18E-4C8C4637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2019-06-19T08:33:00Z</dcterms:created>
  <dcterms:modified xsi:type="dcterms:W3CDTF">2019-06-19T09:29:00Z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